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01" w:rsidRDefault="003D25CB" w:rsidP="003D25CB">
      <w:pPr>
        <w:pStyle w:val="Title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Heading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E33857" w:rsidRDefault="00DE434E" w:rsidP="00ED54C8">
            <w:pPr>
              <w:pStyle w:val="a"/>
              <w:rPr>
                <w:rFonts w:hint="cs"/>
                <w:color w:val="000000" w:themeColor="text1"/>
                <w:rtl/>
              </w:rPr>
            </w:pPr>
            <w:r w:rsidRPr="00E33857">
              <w:rPr>
                <w:rFonts w:hint="cs"/>
                <w:color w:val="000000" w:themeColor="text1"/>
                <w:rtl/>
              </w:rPr>
              <w:t>יוצאים ללמוד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E33857" w:rsidRDefault="00DE434E" w:rsidP="00DE434E">
            <w:pPr>
              <w:pStyle w:val="a"/>
              <w:rPr>
                <w:color w:val="000000" w:themeColor="text1"/>
              </w:rPr>
            </w:pPr>
            <w:r w:rsidRPr="00E33857">
              <w:rPr>
                <w:color w:val="000000" w:themeColor="text1"/>
              </w:rPr>
              <w:t>Katiapr,Lee-Bit,saadiaelad,teymini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E33857" w:rsidRDefault="00577A0E" w:rsidP="003C1601">
            <w:pPr>
              <w:pStyle w:val="a"/>
              <w:rPr>
                <w:color w:val="000000" w:themeColor="text1"/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E33857" w:rsidRDefault="003C1601" w:rsidP="00104A4A">
            <w:pPr>
              <w:rPr>
                <w:noProof/>
                <w:color w:val="000000" w:themeColor="text1"/>
                <w:rtl/>
              </w:rPr>
            </w:pPr>
            <w:r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הצעת פרויקט</w:t>
            </w:r>
            <w:r w:rsidR="00DE434E"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(מצגת</w:t>
            </w:r>
            <w:r w:rsidR="00104A4A"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,דוח</w:t>
            </w:r>
            <w:r w:rsidR="00DE434E"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)</w:t>
            </w:r>
            <w:r w:rsidRPr="00E33857">
              <w:rPr>
                <w:rFonts w:hint="cs"/>
                <w:noProof/>
                <w:color w:val="000000" w:themeColor="text1"/>
                <w:rtl/>
              </w:rPr>
              <w:t xml:space="preserve">, </w:t>
            </w:r>
            <w:r w:rsidR="00104A4A" w:rsidRPr="00E33857">
              <w:rPr>
                <w:rStyle w:val="Char"/>
                <w:rFonts w:hint="cs"/>
                <w:color w:val="000000" w:themeColor="text1"/>
                <w:u w:val="none"/>
                <w:rtl/>
              </w:rPr>
              <w:t>מסמך אתחול</w:t>
            </w:r>
            <w:r w:rsidR="009B6F70" w:rsidRPr="00E33857">
              <w:rPr>
                <w:rFonts w:hint="cs"/>
                <w:noProof/>
                <w:color w:val="000000" w:themeColor="text1"/>
                <w:rtl/>
              </w:rPr>
              <w:t xml:space="preserve"> ,</w:t>
            </w:r>
            <w:r w:rsidR="00104A4A" w:rsidRPr="00E33857">
              <w:rPr>
                <w:rFonts w:hint="cs"/>
                <w:noProof/>
                <w:color w:val="000000" w:themeColor="text1"/>
                <w:rtl/>
              </w:rPr>
              <w:t xml:space="preserve">מסמך דרישות 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Pr="00E33857" w:rsidRDefault="00577A0E" w:rsidP="00577A0E">
            <w:pPr>
              <w:rPr>
                <w:noProof/>
                <w:color w:val="000000" w:themeColor="text1"/>
                <w:rtl/>
              </w:rPr>
            </w:pPr>
          </w:p>
        </w:tc>
      </w:tr>
    </w:tbl>
    <w:p w:rsidR="007D5D8D" w:rsidRDefault="007D5D8D" w:rsidP="00104A4A">
      <w:pPr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TOCHeading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903C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903C2A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104A4A" w:rsidRDefault="00104A4A" w:rsidP="00CD0E1A">
      <w:pPr>
        <w:pStyle w:val="Heading1"/>
        <w:rPr>
          <w:rFonts w:hint="cs"/>
          <w:noProof/>
          <w:rtl/>
        </w:rPr>
      </w:pPr>
      <w:bookmarkStart w:id="2" w:name="_Toc244791905"/>
      <w:bookmarkStart w:id="3" w:name="_Toc275493951"/>
    </w:p>
    <w:p w:rsidR="007D5D8D" w:rsidRDefault="007D5D8D" w:rsidP="00CD0E1A">
      <w:pPr>
        <w:pStyle w:val="Heading1"/>
        <w:rPr>
          <w:noProof/>
          <w:rtl/>
        </w:rPr>
      </w:pPr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0"/>
        <w:gridCol w:w="1318"/>
        <w:gridCol w:w="4046"/>
        <w:gridCol w:w="2118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7D5D8D" w:rsidRDefault="00ED54C8" w:rsidP="00FB3AFB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104A4A">
              <w:rPr>
                <w:rFonts w:hint="cs"/>
                <w:rtl/>
              </w:rPr>
              <w:t>20</w:t>
            </w:r>
            <w:r>
              <w:rPr>
                <w:rtl/>
              </w:rPr>
              <w:t>/</w:t>
            </w:r>
            <w:r w:rsidR="00104A4A">
              <w:rPr>
                <w:rFonts w:hint="cs"/>
                <w:rtl/>
              </w:rPr>
              <w:t>03</w:t>
            </w:r>
            <w:r>
              <w:rPr>
                <w:rtl/>
              </w:rPr>
              <w:t>/20</w:t>
            </w:r>
            <w:r w:rsidR="00104A4A">
              <w:rPr>
                <w:rFonts w:hint="cs"/>
                <w:rtl/>
              </w:rPr>
              <w:t>16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Default="00ED54C8" w:rsidP="007D5D8D">
            <w:pPr>
              <w:rPr>
                <w:rtl/>
              </w:rPr>
            </w:pPr>
          </w:p>
        </w:tc>
      </w:tr>
    </w:tbl>
    <w:p w:rsidR="00104A4A" w:rsidRPr="00104A4A" w:rsidRDefault="00CD0E1A" w:rsidP="00104A4A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4" w:name="_Toc275493952"/>
      <w:r>
        <w:rPr>
          <w:rFonts w:hint="cs"/>
          <w:noProof/>
          <w:rtl/>
        </w:rPr>
        <w:lastRenderedPageBreak/>
        <w:t>הקדמה</w:t>
      </w:r>
      <w:bookmarkEnd w:id="4"/>
    </w:p>
    <w:p w:rsidR="00CD0E1A" w:rsidRDefault="00CD0E1A" w:rsidP="00641790">
      <w:pPr>
        <w:pStyle w:val="Heading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803DFC" w:rsidRDefault="00E33857" w:rsidP="00803DFC">
      <w:pPr>
        <w:pStyle w:val="a"/>
        <w:rPr>
          <w:rFonts w:hint="cs"/>
          <w:color w:val="000000" w:themeColor="text1"/>
          <w:u w:val="none"/>
          <w:rtl/>
        </w:rPr>
      </w:pPr>
      <w:r>
        <w:rPr>
          <w:rFonts w:hint="cs"/>
          <w:color w:val="000000" w:themeColor="text1"/>
          <w:u w:val="none"/>
          <w:rtl/>
        </w:rPr>
        <w:t>מטרת המוצר הוא אפליקציה אינטרנטית תומכת אנגולר על מנת להקל על ניהול הפרוייקט ''יוצאים ללמוד''. המוצר יאפשר לרכזים</w:t>
      </w:r>
      <w:r w:rsidR="00803DFC">
        <w:rPr>
          <w:rFonts w:hint="cs"/>
          <w:color w:val="000000" w:themeColor="text1"/>
          <w:u w:val="none"/>
          <w:rtl/>
        </w:rPr>
        <w:t xml:space="preserve"> להוסיף/למשוך מידע על משתתפי הפרוייקט ולנהלו בצורה פשוטה.</w:t>
      </w:r>
    </w:p>
    <w:p w:rsidR="00CD0E1A" w:rsidRPr="00E33857" w:rsidRDefault="00803DFC" w:rsidP="00803DFC">
      <w:pPr>
        <w:pStyle w:val="a"/>
        <w:rPr>
          <w:color w:val="000000" w:themeColor="text1"/>
          <w:u w:val="none"/>
          <w:rtl/>
        </w:rPr>
      </w:pPr>
      <w:r>
        <w:rPr>
          <w:rFonts w:hint="cs"/>
          <w:color w:val="000000" w:themeColor="text1"/>
          <w:u w:val="none"/>
          <w:rtl/>
        </w:rPr>
        <w:t xml:space="preserve">כמו כן, המוצר יאפשר תקשורת בין הרכזים למורים וכן אפשרות שהמורים יזינו את שעות הלימוד שלהם. המוצר הסופי יאפשר הרחבת הפרויקט בפן המקומי (ירושלים) ובהמשך בפן הארצי. </w:t>
      </w:r>
    </w:p>
    <w:p w:rsidR="00CD0E1A" w:rsidRDefault="00CD0E1A" w:rsidP="00641790">
      <w:pPr>
        <w:pStyle w:val="Heading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</w:p>
    <w:p w:rsidR="00CD0E1A" w:rsidRPr="00CD0E1A" w:rsidRDefault="00CD0E1A" w:rsidP="00CD0E1A">
      <w:pPr>
        <w:rPr>
          <w:rtl/>
        </w:rPr>
      </w:pPr>
    </w:p>
    <w:p w:rsidR="002A28A3" w:rsidRDefault="002A28A3" w:rsidP="002A28A3">
      <w:pPr>
        <w:pStyle w:val="Heading2"/>
        <w:rPr>
          <w:rtl/>
        </w:rPr>
      </w:pPr>
      <w:bookmarkStart w:id="7" w:name="_Toc275493955"/>
      <w:r>
        <w:rPr>
          <w:rFonts w:hint="cs"/>
          <w:rtl/>
        </w:rPr>
        <w:t>מילון מונחים</w:t>
      </w:r>
      <w:bookmarkEnd w:id="7"/>
    </w:p>
    <w:p w:rsidR="00803DFC" w:rsidRPr="00734A5A" w:rsidRDefault="00803DFC" w:rsidP="00734A5A">
      <w:pPr>
        <w:pStyle w:val="a"/>
        <w:rPr>
          <w:rFonts w:hint="cs"/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>רכזים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מנהלי המערכת, כרגע קיימים שני רכזים.</w:t>
      </w:r>
    </w:p>
    <w:p w:rsidR="00803DFC" w:rsidRPr="00734A5A" w:rsidRDefault="00803DFC" w:rsidP="002A28A3">
      <w:pPr>
        <w:pStyle w:val="a"/>
        <w:rPr>
          <w:rFonts w:hint="cs"/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>מלגאים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סטודנטים שנה שלישית המתנדבים במשך 120 שעות על מנת לקבל מגלה.</w:t>
      </w:r>
    </w:p>
    <w:p w:rsidR="00803DFC" w:rsidRPr="00734A5A" w:rsidRDefault="00803DFC" w:rsidP="002A28A3">
      <w:pPr>
        <w:pStyle w:val="a"/>
        <w:rPr>
          <w:rFonts w:hint="cs"/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>מתנדבים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מורים המלמדים תלמידים ללא כל תמורה</w:t>
      </w:r>
    </w:p>
    <w:p w:rsidR="00803DFC" w:rsidRPr="00734A5A" w:rsidRDefault="00803DFC" w:rsidP="002A28A3">
      <w:pPr>
        <w:pStyle w:val="a"/>
        <w:rPr>
          <w:rFonts w:hint="cs"/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>תלמידים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יוצאי הקהילה החרדית אשר מועניינים לקבל עזרת העמותה בשיעורים פרטיים.</w:t>
      </w:r>
    </w:p>
    <w:p w:rsidR="00803DFC" w:rsidRPr="00734A5A" w:rsidRDefault="00803DFC" w:rsidP="002A28A3">
      <w:pPr>
        <w:pStyle w:val="a"/>
        <w:rPr>
          <w:rFonts w:hint="cs"/>
          <w:color w:val="000000" w:themeColor="text1"/>
          <w:u w:val="none"/>
          <w:rtl/>
        </w:rPr>
      </w:pPr>
      <w:r w:rsidRPr="00734A5A">
        <w:rPr>
          <w:rFonts w:hint="cs"/>
          <w:color w:val="000000" w:themeColor="text1"/>
          <w:u w:val="none"/>
          <w:rtl/>
        </w:rPr>
        <w:t xml:space="preserve">מערכת </w:t>
      </w:r>
      <w:r w:rsidR="00734A5A" w:rsidRPr="00734A5A">
        <w:rPr>
          <w:color w:val="000000" w:themeColor="text1"/>
          <w:u w:val="none"/>
          <w:rtl/>
        </w:rPr>
        <w:t>–</w:t>
      </w:r>
      <w:r w:rsidR="00734A5A" w:rsidRPr="00734A5A">
        <w:rPr>
          <w:rFonts w:hint="cs"/>
          <w:color w:val="000000" w:themeColor="text1"/>
          <w:u w:val="none"/>
          <w:rtl/>
        </w:rPr>
        <w:t xml:space="preserve"> המוצר אשר  נפתח עבור העמותה שיאפשר ניהול המושגים שהזכרנו</w:t>
      </w:r>
    </w:p>
    <w:p w:rsidR="00803DFC" w:rsidRDefault="00803DFC" w:rsidP="002A28A3">
      <w:pPr>
        <w:pStyle w:val="a"/>
        <w:rPr>
          <w:rFonts w:hint="cs"/>
          <w:rtl/>
        </w:rPr>
      </w:pPr>
    </w:p>
    <w:p w:rsidR="00803DFC" w:rsidRDefault="00803DFC" w:rsidP="002A28A3">
      <w:pPr>
        <w:pStyle w:val="a"/>
        <w:rPr>
          <w:rFonts w:hint="cs"/>
          <w:rtl/>
        </w:rPr>
      </w:pPr>
    </w:p>
    <w:p w:rsidR="002A28A3" w:rsidRDefault="002A28A3" w:rsidP="002A28A3">
      <w:pPr>
        <w:pStyle w:val="Heading2"/>
        <w:rPr>
          <w:rtl/>
        </w:rPr>
      </w:pPr>
      <w:bookmarkStart w:id="8" w:name="_Toc275493956"/>
      <w:r>
        <w:rPr>
          <w:rFonts w:hint="cs"/>
          <w:rtl/>
        </w:rPr>
        <w:t>סקירה</w:t>
      </w:r>
      <w:bookmarkEnd w:id="8"/>
    </w:p>
    <w:p w:rsidR="003A50FF" w:rsidRPr="001C7B22" w:rsidRDefault="003A50FF" w:rsidP="002A28A3">
      <w:pPr>
        <w:pStyle w:val="a"/>
        <w:rPr>
          <w:rFonts w:hint="cs"/>
          <w:u w:val="none"/>
          <w:rtl/>
        </w:rPr>
      </w:pPr>
      <w:r w:rsidRPr="001C7B22">
        <w:rPr>
          <w:color w:val="000000" w:themeColor="text1"/>
          <w:u w:val="none"/>
          <w:rtl/>
        </w:rPr>
        <w:t>בהמשך המסמך נדון בפונקציונליות שהאתר יספק תוך כדי הצגת בסיפורי משתמש</w:t>
      </w:r>
    </w:p>
    <w:p w:rsidR="007F759B" w:rsidRDefault="00CD0E1A" w:rsidP="00DA6B0D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9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9"/>
    </w:p>
    <w:p w:rsidR="00293056" w:rsidRDefault="00293056" w:rsidP="00CD0E1A">
      <w:pPr>
        <w:pStyle w:val="ListParagraph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6408"/>
      </w:tblGrid>
      <w:tr w:rsidR="0020739E" w:rsidRPr="0020739E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FD237A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רכז</w:t>
            </w:r>
          </w:p>
        </w:tc>
        <w:tc>
          <w:tcPr>
            <w:tcW w:w="6408" w:type="dxa"/>
          </w:tcPr>
          <w:p w:rsidR="0020739E" w:rsidRDefault="00FD237A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ניהול</w:t>
            </w:r>
            <w:r w:rsidR="00AF3F6A">
              <w:rPr>
                <w:rFonts w:hint="cs"/>
                <w:rtl/>
              </w:rPr>
              <w:t xml:space="preserve"> ומעקב אחר</w:t>
            </w:r>
            <w:r>
              <w:rPr>
                <w:rFonts w:hint="cs"/>
                <w:rtl/>
              </w:rPr>
              <w:t xml:space="preserve"> נתוני משתתפי הפרויקט </w:t>
            </w:r>
            <w:r w:rsidR="00AF3F6A">
              <w:rPr>
                <w:rFonts w:hint="cs"/>
                <w:rtl/>
              </w:rPr>
              <w:t>,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FD237A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מלגאי</w:t>
            </w:r>
          </w:p>
        </w:tc>
        <w:tc>
          <w:tcPr>
            <w:tcW w:w="6408" w:type="dxa"/>
          </w:tcPr>
          <w:p w:rsidR="0020739E" w:rsidRDefault="00AF3F6A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להקות לתלמיד שיעורי עזר בתחומים הרלוונטים תמורת מגלה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FD237A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מתנדב</w:t>
            </w:r>
          </w:p>
        </w:tc>
        <w:tc>
          <w:tcPr>
            <w:tcW w:w="6408" w:type="dxa"/>
          </w:tcPr>
          <w:p w:rsidR="0020739E" w:rsidRDefault="00AF3F6A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להקנות לתלמיד שיעורי עזר בתחומים הרלוונטים בהתנדבות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FD237A" w:rsidRDefault="00FD237A" w:rsidP="0020739E">
            <w:pPr>
              <w:rPr>
                <w:rtl/>
              </w:rPr>
            </w:pPr>
            <w:r w:rsidRPr="00FD237A">
              <w:rPr>
                <w:rFonts w:hint="cs"/>
                <w:rtl/>
              </w:rPr>
              <w:t>תלמיד</w:t>
            </w:r>
          </w:p>
        </w:tc>
        <w:tc>
          <w:tcPr>
            <w:tcW w:w="6408" w:type="dxa"/>
          </w:tcPr>
          <w:p w:rsidR="0020739E" w:rsidRDefault="00AF3F6A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פניה לעמותה </w:t>
            </w:r>
            <w:r w:rsidR="000B62CE">
              <w:rPr>
                <w:rFonts w:hint="cs"/>
                <w:rtl/>
              </w:rPr>
              <w:t xml:space="preserve">במטרה לקבל עזרה </w:t>
            </w:r>
            <w:r w:rsidR="00294CF9">
              <w:rPr>
                <w:rFonts w:hint="cs"/>
                <w:rtl/>
              </w:rPr>
              <w:t xml:space="preserve">בתחום הרלוונטי </w:t>
            </w:r>
          </w:p>
        </w:tc>
      </w:tr>
      <w:tr w:rsidR="002F513B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Default="00FD237A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רכזת המלגאים</w:t>
            </w:r>
          </w:p>
        </w:tc>
        <w:tc>
          <w:tcPr>
            <w:tcW w:w="6408" w:type="dxa"/>
          </w:tcPr>
          <w:p w:rsidR="002F513B" w:rsidRDefault="00AF3F6A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קבלת דוחות מרכזים על מנת להיות מעודכת בשעות הפעילות של המלגאים</w:t>
            </w:r>
          </w:p>
        </w:tc>
      </w:tr>
      <w:tr w:rsidR="002F513B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Default="002F513B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F513B" w:rsidRDefault="002F513B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F238C" w:rsidRPr="0020739E" w:rsidRDefault="00EF238C" w:rsidP="0020739E">
      <w:pPr>
        <w:spacing w:after="0" w:line="240" w:lineRule="auto"/>
        <w:rPr>
          <w:b/>
          <w:bCs/>
          <w:color w:val="FFFFFF" w:themeColor="background1"/>
        </w:rPr>
      </w:pPr>
    </w:p>
    <w:p w:rsidR="00CD0E1A" w:rsidRPr="00CD0E1A" w:rsidRDefault="00CD0E1A" w:rsidP="00EF238C">
      <w:pPr>
        <w:pStyle w:val="ListParagraph"/>
        <w:numPr>
          <w:ilvl w:val="0"/>
          <w:numId w:val="15"/>
        </w:numPr>
      </w:pPr>
      <w:r w:rsidRPr="00831756">
        <w:rPr>
          <w:rFonts w:cs="Arial" w:hint="cs"/>
          <w:u w:val="single"/>
          <w:rtl/>
        </w:rPr>
        <w:lastRenderedPageBreak/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סיכום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Pr="00831756">
        <w:rPr>
          <w:rFonts w:cs="Arial"/>
          <w:u w:val="single"/>
          <w:rtl/>
        </w:rPr>
        <w:t>-</w:t>
      </w:r>
      <w:r w:rsidRPr="00831756">
        <w:rPr>
          <w:rFonts w:cs="Arial" w:hint="cs"/>
          <w:u w:val="single"/>
          <w:rtl/>
        </w:rPr>
        <w:t>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  <w:r w:rsidR="00831756">
        <w:rPr>
          <w:rFonts w:cs="Arial"/>
          <w:rtl/>
        </w:rPr>
        <w:br/>
      </w:r>
      <w:r w:rsidR="00EF238C">
        <w:rPr>
          <w:noProof/>
        </w:rPr>
        <w:drawing>
          <wp:inline distT="0" distB="0" distL="0" distR="0">
            <wp:extent cx="5010150" cy="3678338"/>
            <wp:effectExtent l="0" t="0" r="0" b="0"/>
            <wp:docPr id="4" name="Picture 4" descr="C:\Users\Katia\Downloads\תמונה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ia\Downloads\תמונה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25" w:rsidRDefault="00CD0E1A" w:rsidP="00342025">
      <w:pPr>
        <w:ind w:left="360"/>
        <w:rPr>
          <w:rFonts w:hint="cs"/>
          <w:rtl/>
        </w:rPr>
      </w:pP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="00831756" w:rsidRPr="00831756">
        <w:rPr>
          <w:rFonts w:cs="Arial" w:hint="cs"/>
          <w:u w:val="single"/>
          <w:rtl/>
        </w:rPr>
        <w:t>עיקריים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426B6F" w:rsidTr="0042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426B6F" w:rsidRDefault="00426B6F" w:rsidP="00426B6F">
            <w:pPr>
              <w:pStyle w:val="a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D0871">
              <w:rPr>
                <w:rFonts w:hint="cs"/>
                <w:color w:val="000000" w:themeColor="text1"/>
              </w:rPr>
              <w:t>UC</w:t>
            </w:r>
            <w:r w:rsidR="00FD0871" w:rsidRPr="00FD0871">
              <w:rPr>
                <w:color w:val="000000" w:themeColor="text1"/>
              </w:rPr>
              <w:t>2</w:t>
            </w:r>
            <w:r w:rsidRPr="00FD0871">
              <w:rPr>
                <w:rFonts w:hint="cs"/>
                <w:color w:val="000000" w:themeColor="text1"/>
                <w:rtl/>
              </w:rPr>
              <w:t>.</w:t>
            </w:r>
            <w:r w:rsidRPr="00FD0871">
              <w:rPr>
                <w:rFonts w:hint="cs"/>
                <w:color w:val="000000" w:themeColor="text1"/>
                <w:rtl/>
              </w:rPr>
              <w:t>הוספת מורה למערכת</w:t>
            </w:r>
          </w:p>
        </w:tc>
      </w:tr>
      <w:tr w:rsidR="00426B6F" w:rsidTr="0042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426B6F" w:rsidRPr="00FD0871" w:rsidRDefault="00426B6F" w:rsidP="00C6304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רכז</w:t>
            </w: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426B6F" w:rsidRPr="00FD0871" w:rsidRDefault="00426B6F" w:rsidP="00426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 xml:space="preserve">רכז </w:t>
            </w:r>
            <w:r w:rsidRPr="00FD0871">
              <w:rPr>
                <w:rFonts w:hint="cs"/>
                <w:color w:val="000000" w:themeColor="text1"/>
                <w:u w:val="none"/>
                <w:rtl/>
              </w:rPr>
              <w:t>מעוניין להוסיף מורה חדש עם פרטים אישיים למערכת</w:t>
            </w:r>
          </w:p>
        </w:tc>
      </w:tr>
      <w:tr w:rsidR="00426B6F" w:rsidTr="0042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FootnoteReference"/>
                <w:rtl/>
              </w:rPr>
              <w:footnoteReference w:id="1"/>
            </w:r>
          </w:p>
        </w:tc>
        <w:tc>
          <w:tcPr>
            <w:tcW w:w="6836" w:type="dxa"/>
          </w:tcPr>
          <w:p w:rsidR="00426B6F" w:rsidRPr="00FD0871" w:rsidRDefault="00426B6F" w:rsidP="00426B6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מערכת העמותה</w:t>
            </w:r>
            <w:r w:rsidR="00FD0871">
              <w:rPr>
                <w:rFonts w:hint="cs"/>
                <w:color w:val="000000" w:themeColor="text1"/>
                <w:u w:val="none"/>
                <w:rtl/>
              </w:rPr>
              <w:t xml:space="preserve"> עם גישה והרשאות יחודיים לרכז</w:t>
            </w: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426B6F" w:rsidRPr="00FD0871" w:rsidRDefault="00426B6F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רכז</w:t>
            </w:r>
            <w:r w:rsidRPr="00FD0871">
              <w:rPr>
                <w:color w:val="000000" w:themeColor="text1"/>
                <w:u w:val="none"/>
                <w:rtl/>
              </w:rPr>
              <w:t xml:space="preserve"> – </w:t>
            </w:r>
            <w:r w:rsidR="00FD0871">
              <w:rPr>
                <w:rFonts w:hint="cs"/>
                <w:color w:val="000000" w:themeColor="text1"/>
                <w:u w:val="none"/>
                <w:rtl/>
              </w:rPr>
              <w:t xml:space="preserve">שליטה במורים הנרשמים למערכת </w:t>
            </w:r>
          </w:p>
          <w:p w:rsidR="00426B6F" w:rsidRPr="00FD0871" w:rsidRDefault="00426B6F" w:rsidP="00426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FD0871">
              <w:rPr>
                <w:rFonts w:hint="cs"/>
                <w:color w:val="000000" w:themeColor="text1"/>
                <w:u w:val="none"/>
                <w:rtl/>
              </w:rPr>
              <w:t>מורה</w:t>
            </w:r>
            <w:r w:rsidRPr="00FD0871">
              <w:rPr>
                <w:color w:val="000000" w:themeColor="text1"/>
                <w:u w:val="none"/>
                <w:rtl/>
              </w:rPr>
              <w:t xml:space="preserve"> – </w:t>
            </w:r>
            <w:r w:rsidR="00FD0871">
              <w:rPr>
                <w:rFonts w:hint="cs"/>
                <w:color w:val="000000" w:themeColor="text1"/>
                <w:u w:val="none"/>
                <w:rtl/>
              </w:rPr>
              <w:t>חסכון בזמן ליצירת חשבון חדש</w:t>
            </w:r>
          </w:p>
        </w:tc>
      </w:tr>
      <w:tr w:rsidR="00426B6F" w:rsidTr="0042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42025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426B6F" w:rsidRPr="00FD0871" w:rsidRDefault="00426B6F" w:rsidP="00C6304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426B6F" w:rsidRPr="00FD0871" w:rsidRDefault="00FD0871" w:rsidP="00C6304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רכז מתחבר למערכת</w:t>
            </w:r>
          </w:p>
        </w:tc>
      </w:tr>
      <w:tr w:rsidR="00426B6F" w:rsidTr="0042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42025" w:rsidRDefault="00426B6F" w:rsidP="00C63041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FD0871" w:rsidRPr="00FD0871" w:rsidRDefault="00FD0871" w:rsidP="0037653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 xml:space="preserve">מעבר הזדהות בהתחברות </w:t>
            </w: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Default="00426B6F" w:rsidP="00C63041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426B6F" w:rsidRPr="00FD0871" w:rsidRDefault="00FD0871" w:rsidP="00C6304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שמירת נתונים רלוונטים במקום רלוונטי</w:t>
            </w:r>
          </w:p>
          <w:p w:rsidR="00426B6F" w:rsidRPr="00FD0871" w:rsidRDefault="00426B6F" w:rsidP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26B6F" w:rsidTr="00376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C53EB" w:rsidRDefault="00426B6F" w:rsidP="00C63041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FD0871" w:rsidRPr="00FD0871" w:rsidRDefault="00FD615D" w:rsidP="00C6304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אינו מקבל סיסמא ושם משתמש ראשוניים למייל</w:t>
            </w:r>
          </w:p>
        </w:tc>
      </w:tr>
      <w:tr w:rsidR="00426B6F" w:rsidTr="0042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763E1A" w:rsidRDefault="00426B6F" w:rsidP="00C63041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FD0871" w:rsidRDefault="00FD0871" w:rsidP="00C6304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1.הרכז מבקש להתחבר למערכת במסך הראשי</w:t>
            </w:r>
          </w:p>
          <w:p w:rsidR="00FD0871" w:rsidRDefault="00FD0871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2.המערכת מזהה כי המשתמש הינו רכז ולכן יש לו הרשאות גישה נוספות למשתמש רגיל</w:t>
            </w:r>
            <w:r w:rsidR="00426B6F" w:rsidRPr="00FD0871">
              <w:rPr>
                <w:color w:val="000000" w:themeColor="text1"/>
                <w:u w:val="none"/>
                <w:rtl/>
              </w:rPr>
              <w:t xml:space="preserve"> </w:t>
            </w:r>
            <w:r w:rsidRPr="00FD0871">
              <w:rPr>
                <w:rFonts w:hint="cs"/>
                <w:color w:val="000000" w:themeColor="text1"/>
                <w:u w:val="none"/>
                <w:rtl/>
              </w:rPr>
              <w:t>.</w:t>
            </w:r>
          </w:p>
          <w:p w:rsidR="00FD0871" w:rsidRDefault="00FD0871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3.הרכז נכנסת למערכת לניהול והוספת מורים חדשים</w:t>
            </w:r>
          </w:p>
          <w:p w:rsidR="00FD0871" w:rsidRDefault="00FD0871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4.יוצר חשבון חדש עבור המורה</w:t>
            </w:r>
          </w:p>
          <w:p w:rsidR="00FD0871" w:rsidRPr="00FD0871" w:rsidRDefault="00FD0871" w:rsidP="00FD087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5.קבלת אישור על הצלחת הרישום, ובנוסף נשלח מייל אוטומטי עם שם משתמש וסיסמא ראשוניים למורה.</w:t>
            </w:r>
          </w:p>
        </w:tc>
      </w:tr>
      <w:tr w:rsidR="00426B6F" w:rsidTr="00376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C53EB" w:rsidRDefault="00426B6F" w:rsidP="00C63041">
            <w:r w:rsidRPr="003C53EB">
              <w:rPr>
                <w:rtl/>
              </w:rPr>
              <w:t xml:space="preserve">הרחבות (שגיאות) </w:t>
            </w:r>
          </w:p>
          <w:p w:rsidR="00426B6F" w:rsidRPr="003C53EB" w:rsidRDefault="00426B6F" w:rsidP="00C63041">
            <w:pPr>
              <w:rPr>
                <w:rtl/>
              </w:rPr>
            </w:pPr>
          </w:p>
        </w:tc>
        <w:tc>
          <w:tcPr>
            <w:tcW w:w="6836" w:type="dxa"/>
          </w:tcPr>
          <w:p w:rsidR="00376531" w:rsidRPr="00FD0871" w:rsidRDefault="00FD0871" w:rsidP="0037653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למורה אין מייל ולכן המערכת לא יכולה לשלוח את המייל האוטומטי</w:t>
            </w:r>
          </w:p>
        </w:tc>
      </w:tr>
      <w:tr w:rsidR="00426B6F" w:rsidTr="00426B6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426B6F" w:rsidRPr="003C53EB" w:rsidRDefault="00426B6F" w:rsidP="00C63041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426B6F" w:rsidRPr="00FD615D" w:rsidRDefault="00FD615D" w:rsidP="00C6304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התחברות ברירת מחדל למערכת ובהזנת פרט מזהה וייחודי (למשל תעודת זהות) קבלת הודעה במערכת העמותה עצמה.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:rsidR="00342025" w:rsidRPr="00426B6F" w:rsidRDefault="00A929D4" w:rsidP="00426B6F">
            <w:pPr>
              <w:pStyle w:val="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426B6F">
              <w:rPr>
                <w:rFonts w:hint="cs"/>
                <w:b/>
                <w:bCs/>
                <w:color w:val="000000" w:themeColor="text1"/>
              </w:rPr>
              <w:t>UC</w:t>
            </w:r>
            <w:r w:rsidR="00426B6F" w:rsidRPr="00426B6F">
              <w:rPr>
                <w:b/>
                <w:bCs/>
                <w:color w:val="000000" w:themeColor="text1"/>
              </w:rPr>
              <w:t>5</w:t>
            </w:r>
            <w:r w:rsidRPr="00426B6F">
              <w:rPr>
                <w:rFonts w:hint="cs"/>
                <w:b/>
                <w:bCs/>
                <w:color w:val="000000" w:themeColor="text1"/>
                <w:rtl/>
              </w:rPr>
              <w:t xml:space="preserve">. </w:t>
            </w:r>
            <w:r w:rsidR="00426B6F" w:rsidRPr="00426B6F">
              <w:rPr>
                <w:rFonts w:hint="cs"/>
                <w:b/>
                <w:bCs/>
                <w:color w:val="000000" w:themeColor="text1"/>
                <w:rtl/>
              </w:rPr>
              <w:t>כניסה ראשונית של מורה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426B6F" w:rsidRDefault="00426B6F" w:rsidP="002F482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426B6F">
              <w:rPr>
                <w:rFonts w:hint="cs"/>
                <w:color w:val="000000" w:themeColor="text1"/>
                <w:u w:val="none"/>
                <w:rtl/>
              </w:rPr>
              <w:t>מורה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426B6F" w:rsidRDefault="00426B6F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מילוי פרטים אישיים והחלפת סיסמא ראשונית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FootnoteReference"/>
                <w:rtl/>
              </w:rPr>
              <w:footnoteReference w:id="2"/>
            </w:r>
          </w:p>
        </w:tc>
        <w:tc>
          <w:tcPr>
            <w:tcW w:w="6836" w:type="dxa"/>
          </w:tcPr>
          <w:p w:rsidR="00342025" w:rsidRPr="00426B6F" w:rsidRDefault="00426B6F" w:rsidP="002F482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426B6F">
              <w:rPr>
                <w:rFonts w:hint="cs"/>
                <w:color w:val="000000" w:themeColor="text1"/>
                <w:u w:val="none"/>
                <w:rtl/>
              </w:rPr>
              <w:t>מערכת העמותה</w:t>
            </w:r>
            <w:r w:rsidR="00DB2C1A" w:rsidRPr="00426B6F">
              <w:rPr>
                <w:rFonts w:hint="cs"/>
                <w:color w:val="000000" w:themeColor="text1"/>
                <w:u w:val="none"/>
                <w:rtl/>
              </w:rPr>
              <w:t>, משתמש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Default="00426B6F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מורה</w:t>
            </w:r>
            <w:r w:rsidR="00C97EE0">
              <w:rPr>
                <w:color w:val="000000" w:themeColor="text1"/>
                <w:u w:val="none"/>
                <w:rtl/>
              </w:rPr>
              <w:t xml:space="preserve"> – </w:t>
            </w:r>
            <w:r w:rsidR="00C97EE0">
              <w:rPr>
                <w:rFonts w:hint="cs"/>
                <w:color w:val="000000" w:themeColor="text1"/>
                <w:u w:val="none"/>
                <w:rtl/>
              </w:rPr>
              <w:t>לקבל סביבת ניהול אישית שתהיה ייחודית לו</w:t>
            </w:r>
          </w:p>
          <w:p w:rsidR="00C97EE0" w:rsidRPr="00426B6F" w:rsidRDefault="00C97EE0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</w:rPr>
            </w:pPr>
          </w:p>
          <w:p w:rsidR="00342025" w:rsidRPr="00426B6F" w:rsidRDefault="00C97EE0" w:rsidP="00C97EE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רכז</w:t>
            </w:r>
            <w:r w:rsidR="00342025" w:rsidRPr="00426B6F">
              <w:rPr>
                <w:color w:val="000000" w:themeColor="text1"/>
                <w:u w:val="none"/>
                <w:rtl/>
              </w:rPr>
              <w:t xml:space="preserve"> –</w:t>
            </w:r>
            <w:r>
              <w:rPr>
                <w:rFonts w:hint="cs"/>
                <w:color w:val="000000" w:themeColor="text1"/>
                <w:u w:val="none"/>
                <w:rtl/>
              </w:rPr>
              <w:t>להיות מעודכן בפרטי המורה ליצירת קשר עימו בכל עת ולהיות מעודכן בשעות שהמורה דיווח על שיעורי עזר שביצע</w:t>
            </w:r>
          </w:p>
        </w:tc>
      </w:tr>
      <w:tr w:rsidR="00376ABE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376ABE" w:rsidRPr="00426B6F" w:rsidRDefault="00376ABE" w:rsidP="002F482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426B6F">
              <w:rPr>
                <w:rFonts w:hint="cs"/>
                <w:color w:val="000000" w:themeColor="text1"/>
                <w:u w:val="none"/>
                <w:rtl/>
              </w:rPr>
              <w:t>(אם יש צורך, שניים שלשה משפטים המתארים את התרחיש)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426B6F" w:rsidRDefault="00C97EE0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נכנס למערכת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426B6F" w:rsidRDefault="00C97EE0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מתחבר למערכת בפעם הראשונה עם סיסמא ראשונית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426B6F" w:rsidRDefault="00C97EE0" w:rsidP="00C97EE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ביצוע שינוי בפרטי הזדהות ראשוניים ועדכון פרופיל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426B6F" w:rsidRDefault="00C97EE0" w:rsidP="002F482D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פרטים מעודכנים לא נשמרו במערכת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3E1A" w:rsidRDefault="00342025" w:rsidP="00342025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 xml:space="preserve">המערכת מציגה מסך התחברות </w:t>
            </w:r>
          </w:p>
          <w:p w:rsid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מזין את שם המשתמש והסיסמא הראשונית</w:t>
            </w:r>
          </w:p>
          <w:p w:rsid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המערכת פותחת מסך ראשי עם טופס לשינוי פרטים</w:t>
            </w:r>
          </w:p>
          <w:p w:rsid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המורה מזין את פרטיו האישיים (כולל סיסמא חדשה)</w:t>
            </w:r>
          </w:p>
          <w:p w:rsidR="00342025" w:rsidRPr="00C97EE0" w:rsidRDefault="00C97EE0" w:rsidP="00C97EE0">
            <w:pPr>
              <w:pStyle w:val="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המערכת שומרת את השינויים שבוצעו ע''י המורה</w:t>
            </w:r>
            <w:r w:rsidR="00A836A6" w:rsidRPr="00C97EE0">
              <w:rPr>
                <w:color w:val="000000" w:themeColor="text1"/>
                <w:u w:val="none"/>
                <w:rtl/>
              </w:rPr>
              <w:t xml:space="preserve"> </w:t>
            </w: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F74BE3" w:rsidRDefault="00F74BE3" w:rsidP="00F74BE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1.המערכת לא מזהה כי הכניסה היא ראשונית ולכן לא יפתח טופס אוטומטי</w:t>
            </w:r>
          </w:p>
          <w:p w:rsidR="00F74BE3" w:rsidRPr="00426B6F" w:rsidRDefault="00F74BE3" w:rsidP="00F74BE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>
              <w:rPr>
                <w:rFonts w:hint="cs"/>
                <w:color w:val="000000" w:themeColor="text1"/>
                <w:u w:val="none"/>
                <w:rtl/>
              </w:rPr>
              <w:t>2. המערכת לא תשמור את הנתונים המעודכנים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426B6F" w:rsidRDefault="002B1918" w:rsidP="00F74BE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426B6F">
              <w:rPr>
                <w:rFonts w:hint="cs"/>
                <w:color w:val="000000" w:themeColor="text1"/>
                <w:u w:val="none"/>
                <w:rtl/>
              </w:rPr>
              <w:t>2</w:t>
            </w:r>
            <w:r w:rsidR="003C53EB" w:rsidRPr="00426B6F">
              <w:rPr>
                <w:color w:val="000000" w:themeColor="text1"/>
                <w:u w:val="none"/>
                <w:rtl/>
              </w:rPr>
              <w:t xml:space="preserve">. </w:t>
            </w:r>
            <w:r w:rsidR="00F74BE3">
              <w:rPr>
                <w:rFonts w:hint="cs"/>
                <w:color w:val="000000" w:themeColor="text1"/>
                <w:u w:val="none"/>
                <w:rtl/>
              </w:rPr>
              <w:t>יצירת סיסמא ראשונית כך שהמערכת תזהה כי הסיסמא ראשונית בקלות</w:t>
            </w:r>
            <w:r w:rsidR="003C53EB" w:rsidRPr="00426B6F">
              <w:rPr>
                <w:color w:val="000000" w:themeColor="text1"/>
                <w:u w:val="none"/>
                <w:rtl/>
              </w:rPr>
              <w:t xml:space="preserve"> </w:t>
            </w:r>
          </w:p>
        </w:tc>
      </w:tr>
    </w:tbl>
    <w:p w:rsidR="00C37BB6" w:rsidRPr="00BB6C1C" w:rsidRDefault="005202FE" w:rsidP="005202FE">
      <w:pPr>
        <w:pStyle w:val="Heading1"/>
        <w:numPr>
          <w:ilvl w:val="0"/>
          <w:numId w:val="6"/>
        </w:numPr>
        <w:ind w:left="357" w:hanging="357"/>
        <w:rPr>
          <w:rStyle w:val="Char0"/>
          <w:rFonts w:hint="cs"/>
          <w:iCs w:val="0"/>
          <w:rtl/>
        </w:rPr>
      </w:pPr>
      <w:bookmarkStart w:id="11" w:name="_Toc275493958"/>
      <w:r>
        <w:rPr>
          <w:rFonts w:hint="cs"/>
          <w:noProof/>
          <w:rtl/>
        </w:rPr>
        <w:t xml:space="preserve">סיפורי משתמשים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UserStories</w:t>
      </w:r>
      <w:bookmarkEnd w:id="11"/>
    </w:p>
    <w:p w:rsidR="0012383B" w:rsidRPr="002E0FAC" w:rsidRDefault="0012383B" w:rsidP="005202FE">
      <w:pPr>
        <w:rPr>
          <w:rStyle w:val="Char0"/>
          <w:iCs w:val="0"/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764"/>
        <w:gridCol w:w="2755"/>
        <w:gridCol w:w="5003"/>
      </w:tblGrid>
      <w:tr w:rsidR="005202FE" w:rsidRPr="0020739E" w:rsidTr="0052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75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r>
              <w:t>US1</w:t>
            </w:r>
          </w:p>
        </w:tc>
        <w:tc>
          <w:tcPr>
            <w:tcW w:w="2755" w:type="dxa"/>
          </w:tcPr>
          <w:p w:rsidR="005202FE" w:rsidRPr="00BB6C1C" w:rsidRDefault="00C37BB6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הוספת תלמיד למערכת</w:t>
            </w:r>
          </w:p>
        </w:tc>
        <w:tc>
          <w:tcPr>
            <w:tcW w:w="5003" w:type="dxa"/>
          </w:tcPr>
          <w:p w:rsidR="00C37BB6" w:rsidRPr="00BB6C1C" w:rsidRDefault="00C37BB6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בתור רכז </w:t>
            </w:r>
          </w:p>
          <w:p w:rsidR="00C37BB6" w:rsidRPr="00BB6C1C" w:rsidRDefault="00C37BB6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אני מעוניין להוסיף תלמיד למערכת</w:t>
            </w:r>
          </w:p>
          <w:p w:rsidR="00C37BB6" w:rsidRPr="00BB6C1C" w:rsidRDefault="00C37BB6" w:rsidP="00C37BB6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כך שאוכל לצוות לו מורים ולנהל את המערכת כראוי.</w:t>
            </w:r>
          </w:p>
          <w:p w:rsidR="00C37BB6" w:rsidRPr="00BB6C1C" w:rsidRDefault="00C37BB6" w:rsidP="00C37BB6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</w:p>
          <w:p w:rsidR="00C37BB6" w:rsidRPr="00BB6C1C" w:rsidRDefault="00C37BB6" w:rsidP="00C37BB6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הערה:  עבור</w:t>
            </w: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 תלמיד </w:t>
            </w: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 אחד ניתן לצוות יותר </w:t>
            </w:r>
            <w:r w:rsidRPr="00BB6C1C">
              <w:rPr>
                <w:rFonts w:hint="cs"/>
                <w:color w:val="000000" w:themeColor="text1"/>
                <w:u w:val="none"/>
                <w:rtl/>
              </w:rPr>
              <w:t>ממורה</w:t>
            </w: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 אחד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2B1918" w:rsidP="00DF73A9">
            <w:pPr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5202FE" w:rsidRPr="00BB6C1C" w:rsidRDefault="00C37BB6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הוספת מורה</w:t>
            </w:r>
          </w:p>
        </w:tc>
        <w:tc>
          <w:tcPr>
            <w:tcW w:w="5003" w:type="dxa"/>
          </w:tcPr>
          <w:p w:rsidR="00C37BB6" w:rsidRPr="00BB6C1C" w:rsidRDefault="00C37BB6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בתור רכז </w:t>
            </w:r>
          </w:p>
          <w:p w:rsidR="00C37BB6" w:rsidRPr="00BB6C1C" w:rsidRDefault="00C37BB6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אני מעוניין להוסיף מורה למערכת </w:t>
            </w:r>
          </w:p>
          <w:p w:rsidR="00C37BB6" w:rsidRPr="00BB6C1C" w:rsidRDefault="00C37BB6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כך שאוכל לצוות לו תלמידים ולנהל את המערכת כראוי</w:t>
            </w:r>
          </w:p>
          <w:p w:rsidR="00150140" w:rsidRPr="00BB6C1C" w:rsidRDefault="00150140" w:rsidP="0015014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</w:p>
          <w:p w:rsidR="00150140" w:rsidRPr="00BB6C1C" w:rsidRDefault="00C37BB6" w:rsidP="0015014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>הער</w:t>
            </w:r>
            <w:r w:rsidR="00092773" w:rsidRPr="00BB6C1C">
              <w:rPr>
                <w:rFonts w:hint="cs"/>
                <w:color w:val="000000" w:themeColor="text1"/>
                <w:u w:val="none"/>
                <w:rtl/>
              </w:rPr>
              <w:t>ות</w:t>
            </w: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: </w:t>
            </w:r>
            <w:r w:rsidR="00092773" w:rsidRPr="00BB6C1C">
              <w:rPr>
                <w:rFonts w:hint="cs"/>
                <w:color w:val="000000" w:themeColor="text1"/>
                <w:u w:val="none"/>
                <w:rtl/>
              </w:rPr>
              <w:t>1.</w:t>
            </w: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 עבור מורה אחד ניתן לצוות יותר מתלמיד אחד</w:t>
            </w:r>
          </w:p>
          <w:p w:rsidR="00092773" w:rsidRPr="00BB6C1C" w:rsidRDefault="00092773" w:rsidP="0015014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  <w:r w:rsidRPr="00BB6C1C">
              <w:rPr>
                <w:rFonts w:hint="cs"/>
                <w:color w:val="000000" w:themeColor="text1"/>
                <w:u w:val="none"/>
                <w:rtl/>
              </w:rPr>
              <w:t xml:space="preserve"> 2.לאחר הוספת מורה ישלח מייל אוטומטי עם סיסמת רישום ראשונית.</w:t>
            </w:r>
          </w:p>
          <w:p w:rsidR="00150140" w:rsidRPr="00BB6C1C" w:rsidRDefault="00150140" w:rsidP="0015014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none"/>
                <w:rtl/>
              </w:rPr>
            </w:pP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092773" w:rsidP="00DF73A9">
            <w:r>
              <w:t>US3</w:t>
            </w:r>
          </w:p>
        </w:tc>
        <w:tc>
          <w:tcPr>
            <w:tcW w:w="2755" w:type="dxa"/>
          </w:tcPr>
          <w:p w:rsidR="005202FE" w:rsidRPr="00BB6C1C" w:rsidRDefault="00092773" w:rsidP="0009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noProof/>
                <w:rtl/>
              </w:rPr>
            </w:pPr>
            <w:r w:rsidRPr="00BB6C1C">
              <w:rPr>
                <w:rFonts w:hint="cs"/>
                <w:iCs/>
                <w:noProof/>
                <w:rtl/>
              </w:rPr>
              <w:t xml:space="preserve">שליחת תלמידים </w:t>
            </w:r>
          </w:p>
        </w:tc>
        <w:tc>
          <w:tcPr>
            <w:tcW w:w="5003" w:type="dxa"/>
          </w:tcPr>
          <w:p w:rsidR="005202FE" w:rsidRPr="00BB6C1C" w:rsidRDefault="00092773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noProof/>
                <w:rtl/>
              </w:rPr>
            </w:pPr>
            <w:r w:rsidRPr="00BB6C1C">
              <w:rPr>
                <w:rFonts w:hint="cs"/>
                <w:iCs/>
                <w:noProof/>
                <w:rtl/>
              </w:rPr>
              <w:t>בתור רכז</w:t>
            </w:r>
          </w:p>
          <w:p w:rsidR="00092773" w:rsidRPr="00BB6C1C" w:rsidRDefault="00092773" w:rsidP="0009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noProof/>
                <w:rtl/>
              </w:rPr>
            </w:pPr>
            <w:r w:rsidRPr="00BB6C1C">
              <w:rPr>
                <w:rFonts w:hint="cs"/>
                <w:iCs/>
                <w:noProof/>
                <w:rtl/>
              </w:rPr>
              <w:t>אני מעוניין לחפש תלמידים במאגר</w:t>
            </w:r>
          </w:p>
          <w:p w:rsidR="00092773" w:rsidRPr="00BB6C1C" w:rsidRDefault="00092773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noProof/>
                <w:rtl/>
              </w:rPr>
            </w:pPr>
            <w:r w:rsidRPr="00BB6C1C">
              <w:rPr>
                <w:rFonts w:hint="cs"/>
                <w:iCs/>
                <w:noProof/>
                <w:rtl/>
              </w:rPr>
              <w:t>כך שאוכל לשלוח את שמותיהם למורה מתאים.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Pr="00092773" w:rsidRDefault="00092773" w:rsidP="00DF73A9">
            <w:pPr>
              <w:rPr>
                <w:rFonts w:hint="cs"/>
                <w:rtl/>
              </w:rPr>
            </w:pPr>
            <w:r>
              <w:t>US4</w:t>
            </w:r>
          </w:p>
        </w:tc>
        <w:tc>
          <w:tcPr>
            <w:tcW w:w="2755" w:type="dxa"/>
          </w:tcPr>
          <w:p w:rsidR="005202FE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 xml:space="preserve">הוצאת דוח שעות </w:t>
            </w:r>
          </w:p>
        </w:tc>
        <w:tc>
          <w:tcPr>
            <w:tcW w:w="5003" w:type="dxa"/>
          </w:tcPr>
          <w:p w:rsidR="005202FE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בתור רכז</w:t>
            </w:r>
          </w:p>
          <w:p w:rsidR="00092773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אני מעוניין להוציא דוח שעות של מורה(מלגאי)</w:t>
            </w:r>
          </w:p>
          <w:p w:rsidR="00092773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כך שאוכל לעקוב אחר כמות שעות החסרות לקבלת מגלה</w:t>
            </w:r>
          </w:p>
          <w:p w:rsidR="00092773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</w:p>
          <w:p w:rsidR="00092773" w:rsidRPr="00BB6C1C" w:rsidRDefault="00092773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BB6C1C">
              <w:rPr>
                <w:rFonts w:hint="cs"/>
                <w:iCs/>
                <w:rtl/>
              </w:rPr>
              <w:t>הערה: דוח זה אפשר לייצא לקובץ אקסל</w:t>
            </w:r>
          </w:p>
        </w:tc>
      </w:tr>
      <w:tr w:rsidR="00092773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lastRenderedPageBreak/>
              <w:t>US5</w:t>
            </w:r>
          </w:p>
        </w:tc>
        <w:tc>
          <w:tcPr>
            <w:tcW w:w="2755" w:type="dxa"/>
          </w:tcPr>
          <w:p w:rsidR="00092773" w:rsidRPr="00BB6C1C" w:rsidRDefault="007C3EF4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כניסת ראשונית של מורה</w:t>
            </w:r>
          </w:p>
        </w:tc>
        <w:tc>
          <w:tcPr>
            <w:tcW w:w="5003" w:type="dxa"/>
          </w:tcPr>
          <w:p w:rsidR="007C3EF4" w:rsidRPr="00BB6C1C" w:rsidRDefault="007C3EF4" w:rsidP="007C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בתור מורה שנכנס בפעם הראשונה למערכת</w:t>
            </w:r>
          </w:p>
          <w:p w:rsidR="007C3EF4" w:rsidRPr="00BB6C1C" w:rsidRDefault="007C3EF4" w:rsidP="007C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אני מעוניין להחליף סיסמא ולמלא את פרטיי האישיים</w:t>
            </w:r>
          </w:p>
          <w:p w:rsidR="007C3EF4" w:rsidRPr="00BB6C1C" w:rsidRDefault="007C3EF4" w:rsidP="007C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 xml:space="preserve">כך שאוכל לאפשר לרכזים לקבל את המידע הרלוונטי </w:t>
            </w:r>
          </w:p>
        </w:tc>
      </w:tr>
      <w:tr w:rsidR="00092773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US6</w:t>
            </w:r>
          </w:p>
        </w:tc>
        <w:tc>
          <w:tcPr>
            <w:tcW w:w="2755" w:type="dxa"/>
          </w:tcPr>
          <w:p w:rsidR="00092773" w:rsidRPr="00BB6C1C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חיפוש תלמידים</w:t>
            </w:r>
          </w:p>
        </w:tc>
        <w:tc>
          <w:tcPr>
            <w:tcW w:w="5003" w:type="dxa"/>
          </w:tcPr>
          <w:p w:rsidR="00092773" w:rsidRPr="00BB6C1C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בתור מורה</w:t>
            </w:r>
          </w:p>
          <w:p w:rsidR="00F2407E" w:rsidRPr="00BB6C1C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 xml:space="preserve">אני מעוניין לחפש תלמידים </w:t>
            </w:r>
          </w:p>
          <w:p w:rsidR="00F2407E" w:rsidRPr="00BB6C1C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כך שאוכל להצטוות לתלמידים המתאימים</w:t>
            </w:r>
          </w:p>
        </w:tc>
      </w:tr>
      <w:tr w:rsidR="00092773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US7</w:t>
            </w:r>
          </w:p>
        </w:tc>
        <w:tc>
          <w:tcPr>
            <w:tcW w:w="2755" w:type="dxa"/>
          </w:tcPr>
          <w:p w:rsidR="00092773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דיווח שעות</w:t>
            </w:r>
          </w:p>
        </w:tc>
        <w:tc>
          <w:tcPr>
            <w:tcW w:w="5003" w:type="dxa"/>
          </w:tcPr>
          <w:p w:rsidR="00092773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בתור מורה (מלגאי)</w:t>
            </w:r>
          </w:p>
          <w:p w:rsidR="00F2407E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אני מעוניין לדווח על שעות ההתנדבות שלי</w:t>
            </w:r>
          </w:p>
          <w:p w:rsidR="00F2407E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 xml:space="preserve">כך שאוכל לדעת כמה שעות חסרות לי לסיום המגלה </w:t>
            </w:r>
          </w:p>
          <w:p w:rsidR="00F2407E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Cs/>
                <w:rtl/>
              </w:rPr>
            </w:pPr>
            <w:r w:rsidRPr="00BB6C1C">
              <w:rPr>
                <w:rFonts w:hint="cs"/>
                <w:iCs/>
                <w:rtl/>
              </w:rPr>
              <w:t>ושהרכז יוכל לעקוב אחר שעות ההתנדבות שלי</w:t>
            </w:r>
          </w:p>
          <w:p w:rsidR="00F2407E" w:rsidRPr="00BB6C1C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</w:p>
        </w:tc>
      </w:tr>
      <w:tr w:rsidR="00092773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US8</w:t>
            </w:r>
          </w:p>
        </w:tc>
        <w:tc>
          <w:tcPr>
            <w:tcW w:w="2755" w:type="dxa"/>
          </w:tcPr>
          <w:p w:rsidR="00092773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שליחת הודעה</w:t>
            </w:r>
          </w:p>
          <w:p w:rsidR="00F2407E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003" w:type="dxa"/>
          </w:tcPr>
          <w:p w:rsidR="00092773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בתור רכז/מורה</w:t>
            </w:r>
          </w:p>
          <w:p w:rsidR="00F2407E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אני מעוניין לשלוח הודעה למשתמש קצה אחר </w:t>
            </w:r>
          </w:p>
          <w:p w:rsidR="00F2407E" w:rsidRDefault="00F2407E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כך שאוכל לעדכן אותו בתוכן ההודעה</w:t>
            </w:r>
          </w:p>
        </w:tc>
      </w:tr>
      <w:tr w:rsidR="00092773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US9</w:t>
            </w:r>
          </w:p>
        </w:tc>
        <w:tc>
          <w:tcPr>
            <w:tcW w:w="2755" w:type="dxa"/>
          </w:tcPr>
          <w:p w:rsidR="00092773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שליחת דוח חודשי למנהלת המלגאים </w:t>
            </w:r>
          </w:p>
        </w:tc>
        <w:tc>
          <w:tcPr>
            <w:tcW w:w="5003" w:type="dxa"/>
          </w:tcPr>
          <w:p w:rsidR="00092773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בתור רכז</w:t>
            </w:r>
          </w:p>
          <w:p w:rsidR="00F2407E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אני מעוניין לשלוח דוח חודשי למנהלת המלגאים</w:t>
            </w:r>
          </w:p>
          <w:p w:rsidR="00F2407E" w:rsidRDefault="00F2407E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ובכך לעדכן אותה בהתקדמות המלגאים.</w:t>
            </w:r>
          </w:p>
        </w:tc>
      </w:tr>
      <w:tr w:rsidR="00092773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092773" w:rsidRDefault="00092773" w:rsidP="00DF73A9">
            <w:r>
              <w:t>US10</w:t>
            </w:r>
          </w:p>
        </w:tc>
        <w:tc>
          <w:tcPr>
            <w:tcW w:w="2755" w:type="dxa"/>
          </w:tcPr>
          <w:p w:rsidR="00092773" w:rsidRDefault="002E765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כניסת משתמש</w:t>
            </w:r>
          </w:p>
        </w:tc>
        <w:tc>
          <w:tcPr>
            <w:tcW w:w="5003" w:type="dxa"/>
          </w:tcPr>
          <w:p w:rsidR="00092773" w:rsidRDefault="002E765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בתור משתמש קצה</w:t>
            </w:r>
          </w:p>
          <w:p w:rsidR="002E7650" w:rsidRDefault="002E765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אני מעוניין לקבל שם משתמש ייחודיים לי</w:t>
            </w:r>
          </w:p>
          <w:p w:rsidR="002E7650" w:rsidRDefault="002E765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כך שאוכל לוודא אף אדם אחר לא יוכל להכנס למשתמש שלי ולקבל מידע עלי.</w:t>
            </w:r>
          </w:p>
        </w:tc>
      </w:tr>
    </w:tbl>
    <w:p w:rsidR="005202FE" w:rsidRPr="005202FE" w:rsidRDefault="005202FE" w:rsidP="005202FE">
      <w:pPr>
        <w:rPr>
          <w:rtl/>
        </w:rPr>
      </w:pPr>
    </w:p>
    <w:p w:rsidR="00262572" w:rsidRDefault="00262572" w:rsidP="00262572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12" w:name="_Toc275493959"/>
      <w:r>
        <w:rPr>
          <w:rFonts w:hint="cs"/>
          <w:noProof/>
          <w:rtl/>
        </w:rPr>
        <w:t>דרישות סביבה</w:t>
      </w:r>
      <w:bookmarkEnd w:id="12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641790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Default="00641790" w:rsidP="00354267">
      <w:pPr>
        <w:pStyle w:val="Heading2"/>
        <w:rPr>
          <w:rFonts w:hint="cs"/>
          <w:rtl/>
        </w:rPr>
      </w:pPr>
      <w:bookmarkStart w:id="22" w:name="_Toc275493963"/>
      <w:r>
        <w:rPr>
          <w:rFonts w:hint="cs"/>
          <w:rtl/>
        </w:rPr>
        <w:t>דרישות חומרה</w:t>
      </w:r>
      <w:bookmarkEnd w:id="22"/>
    </w:p>
    <w:p w:rsidR="002E7650" w:rsidRPr="002E7650" w:rsidRDefault="002E7650" w:rsidP="002E7650">
      <w:pPr>
        <w:rPr>
          <w:rtl/>
        </w:rPr>
      </w:pPr>
      <w:r>
        <w:rPr>
          <w:rFonts w:hint="cs"/>
          <w:rtl/>
        </w:rPr>
        <w:t>מחשב נייח/נייד/טאבלט/טלפון נייד עם חיבור לאינטרנט</w:t>
      </w:r>
    </w:p>
    <w:p w:rsidR="00641790" w:rsidRDefault="00641790" w:rsidP="00354267">
      <w:pPr>
        <w:pStyle w:val="Heading2"/>
        <w:rPr>
          <w:rFonts w:hint="cs"/>
          <w:rtl/>
        </w:rPr>
      </w:pPr>
      <w:bookmarkStart w:id="23" w:name="_Toc275493964"/>
      <w:r>
        <w:rPr>
          <w:rFonts w:hint="cs"/>
          <w:rtl/>
        </w:rPr>
        <w:t>דרישות תוכנה</w:t>
      </w:r>
      <w:bookmarkEnd w:id="23"/>
    </w:p>
    <w:p w:rsidR="00641790" w:rsidRDefault="002E7650" w:rsidP="0069044B">
      <w:pPr>
        <w:rPr>
          <w:rtl/>
        </w:rPr>
      </w:pPr>
      <w:r>
        <w:rPr>
          <w:rFonts w:hint="cs"/>
          <w:rtl/>
        </w:rPr>
        <w:t xml:space="preserve">אנו נצטרך </w:t>
      </w:r>
      <w:r>
        <w:t xml:space="preserve">database </w:t>
      </w:r>
      <w:r>
        <w:rPr>
          <w:rFonts w:hint="cs"/>
          <w:rtl/>
        </w:rPr>
        <w:t xml:space="preserve"> ככל הנראה חינמי, </w:t>
      </w:r>
      <w:r w:rsidR="0069044B">
        <w:rPr>
          <w:rFonts w:hint="cs"/>
          <w:rtl/>
        </w:rPr>
        <w:t>אשר יאפשר לשמור פרטיי משתתפי הפרוייקט לאורך זמן.</w:t>
      </w:r>
    </w:p>
    <w:p w:rsidR="002E7650" w:rsidRDefault="001E5D64" w:rsidP="0060782E">
      <w:pPr>
        <w:pStyle w:val="Heading2"/>
        <w:rPr>
          <w:rFonts w:hint="cs"/>
          <w:rtl/>
        </w:rPr>
      </w:pPr>
      <w:bookmarkStart w:id="24" w:name="_Toc275493965"/>
      <w:r>
        <w:rPr>
          <w:rFonts w:hint="cs"/>
          <w:rtl/>
        </w:rPr>
        <w:t>דרישות נוספות</w:t>
      </w:r>
      <w:bookmarkEnd w:id="24"/>
    </w:p>
    <w:p w:rsidR="002E7650" w:rsidRPr="0069044B" w:rsidRDefault="002E7650" w:rsidP="0060782E">
      <w:pPr>
        <w:pStyle w:val="a"/>
        <w:rPr>
          <w:rFonts w:hint="cs"/>
          <w:color w:val="000000" w:themeColor="text1"/>
          <w:u w:val="none"/>
          <w:rtl/>
        </w:rPr>
      </w:pPr>
      <w:r w:rsidRPr="0069044B">
        <w:rPr>
          <w:rFonts w:hint="cs"/>
          <w:color w:val="000000" w:themeColor="text1"/>
          <w:u w:val="none"/>
          <w:rtl/>
        </w:rPr>
        <w:t xml:space="preserve"> אבטחה </w:t>
      </w:r>
      <w:r w:rsidR="00B23F5B" w:rsidRPr="0069044B">
        <w:rPr>
          <w:color w:val="000000" w:themeColor="text1"/>
          <w:u w:val="none"/>
          <w:rtl/>
        </w:rPr>
        <w:t>–</w:t>
      </w:r>
      <w:r w:rsidRPr="0069044B">
        <w:rPr>
          <w:rFonts w:hint="cs"/>
          <w:color w:val="000000" w:themeColor="text1"/>
          <w:u w:val="none"/>
          <w:rtl/>
        </w:rPr>
        <w:t xml:space="preserve"> </w:t>
      </w:r>
      <w:r w:rsidR="00B23F5B" w:rsidRPr="0069044B">
        <w:rPr>
          <w:rFonts w:hint="cs"/>
          <w:color w:val="000000" w:themeColor="text1"/>
          <w:u w:val="none"/>
          <w:rtl/>
        </w:rPr>
        <w:t>יכולת להתחברות/יציאה ל/מ-מערכת על מנת לספק אבטחה מינימלית ובסיסית</w:t>
      </w:r>
    </w:p>
    <w:p w:rsidR="002E7650" w:rsidRPr="0069044B" w:rsidRDefault="0060782E" w:rsidP="0060782E">
      <w:pPr>
        <w:pStyle w:val="a"/>
        <w:rPr>
          <w:rFonts w:hint="cs"/>
          <w:color w:val="000000" w:themeColor="text1"/>
          <w:u w:val="none"/>
          <w:rtl/>
        </w:rPr>
      </w:pPr>
      <w:r w:rsidRPr="0069044B">
        <w:rPr>
          <w:rFonts w:hint="cs"/>
          <w:color w:val="000000" w:themeColor="text1"/>
          <w:u w:val="none"/>
          <w:rtl/>
        </w:rPr>
        <w:t>נוחות</w:t>
      </w:r>
      <w:r w:rsidR="00B23F5B" w:rsidRPr="0069044B">
        <w:rPr>
          <w:rFonts w:hint="cs"/>
          <w:color w:val="000000" w:themeColor="text1"/>
          <w:u w:val="none"/>
          <w:rtl/>
        </w:rPr>
        <w:t xml:space="preserve"> </w:t>
      </w:r>
      <w:r w:rsidR="00B23F5B" w:rsidRPr="0069044B">
        <w:rPr>
          <w:color w:val="000000" w:themeColor="text1"/>
          <w:u w:val="none"/>
          <w:rtl/>
        </w:rPr>
        <w:t>–</w:t>
      </w:r>
      <w:r w:rsidR="00B23F5B" w:rsidRPr="0069044B">
        <w:rPr>
          <w:rFonts w:hint="cs"/>
          <w:color w:val="000000" w:themeColor="text1"/>
          <w:u w:val="none"/>
          <w:rtl/>
        </w:rPr>
        <w:t xml:space="preserve"> ממשק המוצר יהיה פשוט וקל ככל האפשר עבור המשתמשים</w:t>
      </w:r>
    </w:p>
    <w:p w:rsidR="001E5D64" w:rsidRPr="0069044B" w:rsidRDefault="001E5D64" w:rsidP="00B23F5B">
      <w:pPr>
        <w:pStyle w:val="a"/>
        <w:rPr>
          <w:color w:val="000000" w:themeColor="text1"/>
          <w:u w:val="none"/>
          <w:rtl/>
        </w:rPr>
      </w:pPr>
      <w:r w:rsidRPr="0069044B">
        <w:rPr>
          <w:rFonts w:hint="cs"/>
          <w:color w:val="000000" w:themeColor="text1"/>
          <w:u w:val="none"/>
          <w:rtl/>
        </w:rPr>
        <w:t>עמידות לתקלות</w:t>
      </w:r>
      <w:r w:rsidR="00B23F5B" w:rsidRPr="0069044B">
        <w:rPr>
          <w:rFonts w:hint="cs"/>
          <w:color w:val="000000" w:themeColor="text1"/>
          <w:u w:val="none"/>
          <w:rtl/>
        </w:rPr>
        <w:t xml:space="preserve"> </w:t>
      </w:r>
      <w:r w:rsidR="00B23F5B" w:rsidRPr="0069044B">
        <w:rPr>
          <w:color w:val="000000" w:themeColor="text1"/>
          <w:u w:val="none"/>
          <w:rtl/>
        </w:rPr>
        <w:t>–</w:t>
      </w:r>
      <w:r w:rsidR="00B23F5B" w:rsidRPr="0069044B">
        <w:rPr>
          <w:rFonts w:hint="cs"/>
          <w:color w:val="000000" w:themeColor="text1"/>
          <w:u w:val="none"/>
          <w:rtl/>
        </w:rPr>
        <w:t xml:space="preserve"> אנו שואפים לסיים את המערכת כחודש לפני המועד על מנת שמתתפי העמותה יוכלו להתנסות ובכך נוכל לשפר/לתקן פונקציונליות המערכת</w:t>
      </w:r>
      <w:r w:rsidR="0069044B" w:rsidRPr="0069044B">
        <w:rPr>
          <w:rFonts w:hint="cs"/>
          <w:color w:val="000000" w:themeColor="text1"/>
          <w:u w:val="none"/>
          <w:rtl/>
        </w:rPr>
        <w:t>.</w:t>
      </w:r>
    </w:p>
    <w:p w:rsidR="00DF73A9" w:rsidRDefault="00262572" w:rsidP="00B637FF">
      <w:pPr>
        <w:pStyle w:val="Heading2"/>
        <w:rPr>
          <w:rFonts w:hint="cs"/>
          <w:rtl/>
        </w:rPr>
      </w:pPr>
      <w:bookmarkStart w:id="25" w:name="_Toc275493966"/>
      <w:r>
        <w:rPr>
          <w:rFonts w:hint="cs"/>
          <w:rtl/>
        </w:rPr>
        <w:lastRenderedPageBreak/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5"/>
    </w:p>
    <w:p w:rsidR="00B637FF" w:rsidRPr="00B637FF" w:rsidRDefault="00B637FF" w:rsidP="00B637FF">
      <w:pPr>
        <w:bidi w:val="0"/>
        <w:jc w:val="right"/>
        <w:rPr>
          <w:rFonts w:hint="cs"/>
          <w:noProof/>
          <w:rtl/>
        </w:rPr>
      </w:pPr>
      <w:r w:rsidRPr="00B637FF">
        <w:rPr>
          <w:rFonts w:hint="cs"/>
          <w:b/>
          <w:bCs/>
          <w:noProof/>
          <w:sz w:val="20"/>
          <w:szCs w:val="20"/>
          <w:rtl/>
        </w:rPr>
        <w:t>ממשק משתמש עבור מורה</w:t>
      </w:r>
      <w:r>
        <w:rPr>
          <w:rFonts w:hint="cs"/>
          <w:noProof/>
        </w:rPr>
        <w:drawing>
          <wp:inline distT="0" distB="0" distL="0" distR="0">
            <wp:extent cx="5629275" cy="3489776"/>
            <wp:effectExtent l="0" t="0" r="0" b="0"/>
            <wp:docPr id="6" name="Picture 6" descr="C:\Users\Katia\Downloads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ia\Downloads\teach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86" cy="349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FF" w:rsidRDefault="00B637FF" w:rsidP="00B637FF">
      <w:pPr>
        <w:bidi w:val="0"/>
        <w:jc w:val="right"/>
        <w:rPr>
          <w:rFonts w:hint="cs"/>
          <w:noProof/>
          <w:rtl/>
        </w:rPr>
      </w:pPr>
      <w:r w:rsidRPr="00B637FF">
        <w:rPr>
          <w:rFonts w:hint="cs"/>
          <w:noProof/>
          <w:sz w:val="20"/>
          <w:szCs w:val="20"/>
          <w:rtl/>
        </w:rPr>
        <w:t>בהמשך בממשק מורה יופיעו בעתיד מידע אודות המורה כגון נתוני שעות שביצע ושעות שנותרו לביצוע , פרטים על תלמידים חדשים שהצטרפו למערכת עם תחומים המבוקשים לקבלת שיעורי עזר, והודעות כלליות/ פרטיות עבור מורים שישלחו ע''י הרכזים</w:t>
      </w:r>
      <w:r>
        <w:rPr>
          <w:rFonts w:hint="cs"/>
          <w:noProof/>
          <w:rtl/>
        </w:rPr>
        <w:t>.</w:t>
      </w:r>
    </w:p>
    <w:p w:rsidR="00B637FF" w:rsidRPr="00B637FF" w:rsidRDefault="00B637FF" w:rsidP="00B637FF">
      <w:pPr>
        <w:bidi w:val="0"/>
        <w:jc w:val="right"/>
        <w:rPr>
          <w:rFonts w:hint="cs"/>
          <w:b/>
          <w:bCs/>
          <w:noProof/>
          <w:sz w:val="20"/>
          <w:szCs w:val="20"/>
          <w:rtl/>
        </w:rPr>
      </w:pPr>
      <w:r w:rsidRPr="00B637FF">
        <w:rPr>
          <w:rFonts w:hint="cs"/>
          <w:b/>
          <w:bCs/>
          <w:noProof/>
          <w:sz w:val="20"/>
          <w:szCs w:val="20"/>
          <w:rtl/>
        </w:rPr>
        <w:t>ממשק משתמש עבור רכז</w:t>
      </w:r>
    </w:p>
    <w:p w:rsidR="00B637FF" w:rsidRPr="00B637FF" w:rsidRDefault="00B637FF" w:rsidP="00B637FF">
      <w:pPr>
        <w:bidi w:val="0"/>
        <w:jc w:val="right"/>
        <w:rPr>
          <w:rFonts w:hint="cs"/>
          <w:b/>
          <w:bCs/>
          <w:noProof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5838825" cy="3334360"/>
            <wp:effectExtent l="0" t="0" r="0" b="0"/>
            <wp:docPr id="27" name="Picture 27" descr="C:\Users\Katia\Downloads\rak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ia\Downloads\raka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59" cy="33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D8" w:rsidRPr="00007641" w:rsidRDefault="00B637FF" w:rsidP="00007641">
      <w:pPr>
        <w:bidi w:val="0"/>
        <w:jc w:val="right"/>
        <w:rPr>
          <w:noProof/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</w:rPr>
        <w:t>בהמשך יופיעו הפרטים הרלוונטים עבור ה</w:t>
      </w:r>
      <w:r w:rsidR="00997F4E">
        <w:rPr>
          <w:rFonts w:hint="cs"/>
          <w:noProof/>
          <w:sz w:val="20"/>
          <w:szCs w:val="20"/>
          <w:rtl/>
        </w:rPr>
        <w:t>רכזים כגון הודעות שונות ממורים/רכזת המלגאים, פעילויות קרובות ומידע כללי אשר יוגדר בהמשך,כמו כן המערכת תתריע במקרה שתלמיד החסיר שיעורים.</w:t>
      </w:r>
    </w:p>
    <w:sectPr w:rsidR="005954D8" w:rsidRPr="00007641" w:rsidSect="00820AC7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C2A" w:rsidRDefault="00903C2A" w:rsidP="00ED54C8">
      <w:pPr>
        <w:spacing w:after="0" w:line="240" w:lineRule="auto"/>
      </w:pPr>
      <w:r>
        <w:separator/>
      </w:r>
    </w:p>
  </w:endnote>
  <w:endnote w:type="continuationSeparator" w:id="0">
    <w:p w:rsidR="00903C2A" w:rsidRDefault="00903C2A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Footer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5C3579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C2A" w:rsidRDefault="00903C2A" w:rsidP="00ED54C8">
      <w:pPr>
        <w:spacing w:after="0" w:line="240" w:lineRule="auto"/>
      </w:pPr>
      <w:r>
        <w:separator/>
      </w:r>
    </w:p>
  </w:footnote>
  <w:footnote w:type="continuationSeparator" w:id="0">
    <w:p w:rsidR="00903C2A" w:rsidRDefault="00903C2A" w:rsidP="00ED54C8">
      <w:pPr>
        <w:spacing w:after="0" w:line="240" w:lineRule="auto"/>
      </w:pPr>
      <w:r>
        <w:continuationSeparator/>
      </w:r>
    </w:p>
  </w:footnote>
  <w:footnote w:id="1">
    <w:p w:rsidR="00426B6F" w:rsidRDefault="00426B6F" w:rsidP="00426B6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ראו </w:t>
      </w:r>
      <w:hyperlink r:id="rId1" w:anchor="Design_scopes" w:history="1">
        <w:r w:rsidRPr="00AD128B">
          <w:rPr>
            <w:rStyle w:val="Hyperlink"/>
          </w:rPr>
          <w:t>http://en.wikipedia.org/wiki/Use_case#Design_scopes</w:t>
        </w:r>
      </w:hyperlink>
      <w:r>
        <w:rPr>
          <w:rFonts w:hint="cs"/>
          <w:rtl/>
        </w:rPr>
        <w:t xml:space="preserve"> </w:t>
      </w:r>
    </w:p>
  </w:footnote>
  <w:footnote w:id="2">
    <w:p w:rsidR="00D72A48" w:rsidRDefault="00D72A48" w:rsidP="005C3579">
      <w:pPr>
        <w:pStyle w:val="FootnoteText"/>
        <w:rPr>
          <w:rtl/>
        </w:rPr>
      </w:pPr>
      <w:bookmarkStart w:id="10" w:name="_GoBack"/>
      <w:bookmarkEnd w:id="1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9A1" w:rsidRDefault="00AA404F" w:rsidP="00D47764">
    <w:pPr>
      <w:pStyle w:val="Header"/>
      <w:jc w:val="center"/>
    </w:pPr>
    <w:r>
      <w:rPr>
        <w:rFonts w:hint="cs"/>
        <w:iCs/>
        <w:noProof/>
        <w:color w:val="FF0000"/>
        <w:u w:val="singl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4658995</wp:posOffset>
          </wp:positionH>
          <wp:positionV relativeFrom="paragraph">
            <wp:posOffset>-411480</wp:posOffset>
          </wp:positionV>
          <wp:extent cx="1666875" cy="781050"/>
          <wp:effectExtent l="0" t="0" r="9525" b="0"/>
          <wp:wrapNone/>
          <wp:docPr id="2" name="Picture 2" descr="C:\Users\Katia\Downloads\tem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tia\Downloads\tem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DFC">
      <w:rPr>
        <w:rStyle w:val="Char"/>
        <w:rFonts w:hint="cs"/>
        <w:rtl/>
      </w:rPr>
      <w:t>יוצאים ללמוד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25.5pt;height:25.5pt;visibility:visible" o:bullet="t">
        <v:imagedata r:id="rId1" o:title="todo"/>
      </v:shape>
    </w:pict>
  </w:numPicBullet>
  <w:abstractNum w:abstractNumId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55088"/>
    <w:multiLevelType w:val="hybridMultilevel"/>
    <w:tmpl w:val="FA60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8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16"/>
  </w:num>
  <w:num w:numId="10">
    <w:abstractNumId w:val="19"/>
  </w:num>
  <w:num w:numId="11">
    <w:abstractNumId w:val="6"/>
  </w:num>
  <w:num w:numId="12">
    <w:abstractNumId w:val="15"/>
  </w:num>
  <w:num w:numId="13">
    <w:abstractNumId w:val="9"/>
  </w:num>
  <w:num w:numId="14">
    <w:abstractNumId w:val="5"/>
  </w:num>
  <w:num w:numId="15">
    <w:abstractNumId w:val="0"/>
  </w:num>
  <w:num w:numId="16">
    <w:abstractNumId w:val="11"/>
  </w:num>
  <w:num w:numId="17">
    <w:abstractNumId w:val="4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  <w:num w:numId="22">
    <w:abstractNumId w:val="14"/>
  </w:num>
  <w:num w:numId="23">
    <w:abstractNumId w:val="9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23"/>
    <w:rsid w:val="00000635"/>
    <w:rsid w:val="00003823"/>
    <w:rsid w:val="00007641"/>
    <w:rsid w:val="00017E0C"/>
    <w:rsid w:val="0002366D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2773"/>
    <w:rsid w:val="000957B8"/>
    <w:rsid w:val="000B07A9"/>
    <w:rsid w:val="000B3A18"/>
    <w:rsid w:val="000B54D2"/>
    <w:rsid w:val="000B62CE"/>
    <w:rsid w:val="000B66A5"/>
    <w:rsid w:val="000C502E"/>
    <w:rsid w:val="000C7F39"/>
    <w:rsid w:val="000D26EA"/>
    <w:rsid w:val="000D51A4"/>
    <w:rsid w:val="000D6604"/>
    <w:rsid w:val="000E7FE7"/>
    <w:rsid w:val="001021CF"/>
    <w:rsid w:val="001026C3"/>
    <w:rsid w:val="00104A4A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C09C5"/>
    <w:rsid w:val="001C1BB8"/>
    <w:rsid w:val="001C7B22"/>
    <w:rsid w:val="001E5D64"/>
    <w:rsid w:val="001F3264"/>
    <w:rsid w:val="0020739E"/>
    <w:rsid w:val="00216374"/>
    <w:rsid w:val="0022631F"/>
    <w:rsid w:val="00244B47"/>
    <w:rsid w:val="0024598A"/>
    <w:rsid w:val="00254104"/>
    <w:rsid w:val="00262572"/>
    <w:rsid w:val="0027498C"/>
    <w:rsid w:val="0027769B"/>
    <w:rsid w:val="0028027A"/>
    <w:rsid w:val="0029262C"/>
    <w:rsid w:val="00293056"/>
    <w:rsid w:val="00294CF9"/>
    <w:rsid w:val="002A1364"/>
    <w:rsid w:val="002A28A3"/>
    <w:rsid w:val="002A34C4"/>
    <w:rsid w:val="002B1918"/>
    <w:rsid w:val="002B388D"/>
    <w:rsid w:val="002C2421"/>
    <w:rsid w:val="002E0FAC"/>
    <w:rsid w:val="002E1549"/>
    <w:rsid w:val="002E7650"/>
    <w:rsid w:val="002F482D"/>
    <w:rsid w:val="002F513B"/>
    <w:rsid w:val="00322173"/>
    <w:rsid w:val="00342025"/>
    <w:rsid w:val="0034416D"/>
    <w:rsid w:val="00354267"/>
    <w:rsid w:val="00355281"/>
    <w:rsid w:val="003554C9"/>
    <w:rsid w:val="00376531"/>
    <w:rsid w:val="00376ABE"/>
    <w:rsid w:val="003A50FF"/>
    <w:rsid w:val="003A7254"/>
    <w:rsid w:val="003B4CCD"/>
    <w:rsid w:val="003C0F90"/>
    <w:rsid w:val="003C1601"/>
    <w:rsid w:val="003C53EB"/>
    <w:rsid w:val="003D25CB"/>
    <w:rsid w:val="003D5154"/>
    <w:rsid w:val="003E2970"/>
    <w:rsid w:val="0040032C"/>
    <w:rsid w:val="00406215"/>
    <w:rsid w:val="0042266D"/>
    <w:rsid w:val="00426B6F"/>
    <w:rsid w:val="00450C9B"/>
    <w:rsid w:val="00456D31"/>
    <w:rsid w:val="00460FC5"/>
    <w:rsid w:val="00483BE9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77A0E"/>
    <w:rsid w:val="00580FCD"/>
    <w:rsid w:val="0058636E"/>
    <w:rsid w:val="00590545"/>
    <w:rsid w:val="005954D8"/>
    <w:rsid w:val="005A11CE"/>
    <w:rsid w:val="005C3579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30EA2"/>
    <w:rsid w:val="00641790"/>
    <w:rsid w:val="0066313C"/>
    <w:rsid w:val="006704B9"/>
    <w:rsid w:val="00677EB3"/>
    <w:rsid w:val="0069044B"/>
    <w:rsid w:val="006B1BE3"/>
    <w:rsid w:val="006B4FB9"/>
    <w:rsid w:val="006D119F"/>
    <w:rsid w:val="006E0EEB"/>
    <w:rsid w:val="006E24C7"/>
    <w:rsid w:val="0071206A"/>
    <w:rsid w:val="0071480A"/>
    <w:rsid w:val="00715F03"/>
    <w:rsid w:val="00723A4C"/>
    <w:rsid w:val="00724A8A"/>
    <w:rsid w:val="00734A5A"/>
    <w:rsid w:val="00763E1A"/>
    <w:rsid w:val="00772DE1"/>
    <w:rsid w:val="007A012F"/>
    <w:rsid w:val="007A16FD"/>
    <w:rsid w:val="007B1673"/>
    <w:rsid w:val="007B50AC"/>
    <w:rsid w:val="007C3EF4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03DFC"/>
    <w:rsid w:val="00820AC7"/>
    <w:rsid w:val="00831756"/>
    <w:rsid w:val="00836AE1"/>
    <w:rsid w:val="00857DE6"/>
    <w:rsid w:val="00861C43"/>
    <w:rsid w:val="00865793"/>
    <w:rsid w:val="00870E15"/>
    <w:rsid w:val="0087220F"/>
    <w:rsid w:val="008777CC"/>
    <w:rsid w:val="008900B6"/>
    <w:rsid w:val="008B127B"/>
    <w:rsid w:val="008B5C71"/>
    <w:rsid w:val="00901192"/>
    <w:rsid w:val="00903C2A"/>
    <w:rsid w:val="009067FF"/>
    <w:rsid w:val="00917BC2"/>
    <w:rsid w:val="00930471"/>
    <w:rsid w:val="00936175"/>
    <w:rsid w:val="00936A05"/>
    <w:rsid w:val="009436CB"/>
    <w:rsid w:val="00950647"/>
    <w:rsid w:val="0097634C"/>
    <w:rsid w:val="00997F4E"/>
    <w:rsid w:val="009A1ADC"/>
    <w:rsid w:val="009A40A0"/>
    <w:rsid w:val="009B6F70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36A6"/>
    <w:rsid w:val="00A929D4"/>
    <w:rsid w:val="00AA259A"/>
    <w:rsid w:val="00AA404F"/>
    <w:rsid w:val="00AF3F6A"/>
    <w:rsid w:val="00B06B44"/>
    <w:rsid w:val="00B22B8B"/>
    <w:rsid w:val="00B23F5B"/>
    <w:rsid w:val="00B51748"/>
    <w:rsid w:val="00B63655"/>
    <w:rsid w:val="00B637FF"/>
    <w:rsid w:val="00B63D28"/>
    <w:rsid w:val="00B8494E"/>
    <w:rsid w:val="00B919A1"/>
    <w:rsid w:val="00BB6C1C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37BB6"/>
    <w:rsid w:val="00C55E4F"/>
    <w:rsid w:val="00C7515D"/>
    <w:rsid w:val="00C759B0"/>
    <w:rsid w:val="00C87066"/>
    <w:rsid w:val="00C912D3"/>
    <w:rsid w:val="00C97917"/>
    <w:rsid w:val="00C97EE0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482B"/>
    <w:rsid w:val="00D9773C"/>
    <w:rsid w:val="00DA169D"/>
    <w:rsid w:val="00DA3E74"/>
    <w:rsid w:val="00DA49E6"/>
    <w:rsid w:val="00DA6B0D"/>
    <w:rsid w:val="00DB2C1A"/>
    <w:rsid w:val="00DB66B4"/>
    <w:rsid w:val="00DD4AC7"/>
    <w:rsid w:val="00DE3A08"/>
    <w:rsid w:val="00DE434E"/>
    <w:rsid w:val="00DF5D09"/>
    <w:rsid w:val="00DF73A9"/>
    <w:rsid w:val="00E33857"/>
    <w:rsid w:val="00E437DD"/>
    <w:rsid w:val="00E47209"/>
    <w:rsid w:val="00E507A2"/>
    <w:rsid w:val="00E5621C"/>
    <w:rsid w:val="00E62FB6"/>
    <w:rsid w:val="00EA7D13"/>
    <w:rsid w:val="00EB7C45"/>
    <w:rsid w:val="00ED2CF5"/>
    <w:rsid w:val="00ED54C8"/>
    <w:rsid w:val="00ED58AB"/>
    <w:rsid w:val="00EE4FA3"/>
    <w:rsid w:val="00EE65AC"/>
    <w:rsid w:val="00EF238C"/>
    <w:rsid w:val="00EF6F90"/>
    <w:rsid w:val="00F15B52"/>
    <w:rsid w:val="00F2407E"/>
    <w:rsid w:val="00F24904"/>
    <w:rsid w:val="00F24EFE"/>
    <w:rsid w:val="00F41C40"/>
    <w:rsid w:val="00F74BE3"/>
    <w:rsid w:val="00F82383"/>
    <w:rsid w:val="00F856A4"/>
    <w:rsid w:val="00FA17A9"/>
    <w:rsid w:val="00FB3A1C"/>
    <w:rsid w:val="00FB3AFB"/>
    <w:rsid w:val="00FD0871"/>
    <w:rsid w:val="00FD1DF4"/>
    <w:rsid w:val="00FD237A"/>
    <w:rsid w:val="00FD615D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Use_ca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936FFC-BD02-49EA-9204-CCAFBEFE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143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Katia</cp:lastModifiedBy>
  <cp:revision>21</cp:revision>
  <cp:lastPrinted>2015-02-22T09:52:00Z</cp:lastPrinted>
  <dcterms:created xsi:type="dcterms:W3CDTF">2016-03-20T12:17:00Z</dcterms:created>
  <dcterms:modified xsi:type="dcterms:W3CDTF">2016-03-20T14:55:00Z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